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9674185"/>
    <w:p w14:paraId="2CA099F8" w14:textId="2C1FAB5D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1C82FA4" wp14:editId="6C8EEBAD">
                <wp:simplePos x="0" y="0"/>
                <wp:positionH relativeFrom="page">
                  <wp:posOffset>0</wp:posOffset>
                </wp:positionH>
                <wp:positionV relativeFrom="paragraph">
                  <wp:posOffset>-386715</wp:posOffset>
                </wp:positionV>
                <wp:extent cx="2816225" cy="10058400"/>
                <wp:effectExtent l="0" t="0" r="3175" b="63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51A53" id="Rectangle 1" o:spid="_x0000_s1026" alt="&quot;&quot;" style="position:absolute;margin-left:0;margin-top:-30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" fillcolor="#83d3ff" stroked="f" strokeweight="1pt">
                <v:fill color2="#dbf0ff" rotate="t" angle="90" colors="0 #83d3ff;.5 #b5e2ff;1 #dbf0ff" focus="100%" type="gradient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270FA469" w14:textId="77777777" w:rsidTr="00B06922">
        <w:trPr>
          <w:trHeight w:val="3960"/>
        </w:trPr>
        <w:tc>
          <w:tcPr>
            <w:tcW w:w="3692" w:type="dxa"/>
            <w:vMerge w:val="restart"/>
          </w:tcPr>
          <w:bookmarkEnd w:id="0"/>
          <w:p w14:paraId="283F9138" w14:textId="77777777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C374E644C7614F628FBDB71DA0C6A8EF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29B2C7D1" w14:textId="77777777" w:rsidR="00CF2BE7" w:rsidRDefault="00CF2BE7" w:rsidP="003F1D3E"/>
          <w:p w14:paraId="3C2EAB62" w14:textId="4CAF1200" w:rsidR="00CF2BE7" w:rsidRPr="00EF0E02" w:rsidRDefault="00E10F2F" w:rsidP="00E10F2F">
            <w:r w:rsidRPr="00D804AD">
              <w:rPr>
                <w:i/>
                <w:iCs/>
              </w:rPr>
              <w:t>As a motivated and detail-oriented entry-level software developer, I bring a strong foundation in software development</w:t>
            </w:r>
            <w:r>
              <w:rPr>
                <w:i/>
                <w:iCs/>
              </w:rPr>
              <w:t xml:space="preserve">. </w:t>
            </w:r>
            <w:r w:rsidRPr="00D804AD">
              <w:rPr>
                <w:i/>
                <w:iCs/>
              </w:rPr>
              <w:t xml:space="preserve">Eager to apply my knowledge of front-end and back-end using languages such as JavaScript, HTML, CSS, and SQL and use that to collaborate with experienced professionals </w:t>
            </w:r>
            <w:r>
              <w:rPr>
                <w:i/>
                <w:iCs/>
              </w:rPr>
              <w:t>so I can continue to learn.</w:t>
            </w:r>
          </w:p>
        </w:tc>
        <w:tc>
          <w:tcPr>
            <w:tcW w:w="737" w:type="dxa"/>
            <w:vMerge w:val="restart"/>
          </w:tcPr>
          <w:p w14:paraId="6571ABC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4D922E7" w14:textId="2581DA0D" w:rsidR="00CF2BE7" w:rsidRPr="00771A46" w:rsidRDefault="007C35F6" w:rsidP="00B86C53">
            <w:pPr>
              <w:pStyle w:val="Title"/>
              <w:rPr>
                <w:szCs w:val="96"/>
                <w:lang w:val="de-DE"/>
              </w:rPr>
            </w:pPr>
            <w:r>
              <w:t>Anthony Littlejohn</w:t>
            </w:r>
          </w:p>
          <w:p w14:paraId="291CD7AE" w14:textId="05B7F615" w:rsidR="00CF2BE7" w:rsidRPr="00020BEB" w:rsidRDefault="007C35F6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Entry-level software developer</w:t>
            </w:r>
          </w:p>
          <w:p w14:paraId="528AE6EE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5CA258F" w14:textId="392E48D9" w:rsidR="00CF2BE7" w:rsidRPr="00EF0E02" w:rsidRDefault="00450308" w:rsidP="00850571">
            <w:r>
              <w:t>I have p</w:t>
            </w:r>
            <w:r w:rsidR="007144EC">
              <w:t xml:space="preserve">assion </w:t>
            </w:r>
            <w:r>
              <w:t>for</w:t>
            </w:r>
            <w:r w:rsidR="007144EC">
              <w:t xml:space="preserve"> problem-solving and</w:t>
            </w:r>
            <w:r w:rsidR="002B4994">
              <w:t xml:space="preserve"> </w:t>
            </w:r>
            <w:r w:rsidR="0026553C">
              <w:t>constantly looking to learn</w:t>
            </w:r>
            <w:r w:rsidR="007144EC">
              <w:t>.</w:t>
            </w:r>
            <w:r w:rsidR="001D2A69">
              <w:t xml:space="preserve"> </w:t>
            </w:r>
            <w:r w:rsidR="00EE1CFC">
              <w:t xml:space="preserve">What sets me apart from my peers is my </w:t>
            </w:r>
            <w:r w:rsidR="00D54371">
              <w:t xml:space="preserve">relentless drive to </w:t>
            </w:r>
            <w:r w:rsidR="00EE1CFC">
              <w:t xml:space="preserve">seek </w:t>
            </w:r>
            <w:r w:rsidR="00D54371">
              <w:t>new challenges to be able to get better and enhance my coding skills.</w:t>
            </w:r>
            <w:r w:rsidR="000315F6">
              <w:t xml:space="preserve"> Naturally, I am a good problem solver</w:t>
            </w:r>
            <w:r w:rsidR="00694E90">
              <w:t xml:space="preserve"> and love figuring out different challenges</w:t>
            </w:r>
            <w:r w:rsidR="00D97BDF">
              <w:t xml:space="preserve"> and being creative</w:t>
            </w:r>
            <w:r w:rsidR="000315F6">
              <w:t>.</w:t>
            </w:r>
            <w:r w:rsidR="00D54371">
              <w:t xml:space="preserve"> I would love to be able to contribu</w:t>
            </w:r>
            <w:r w:rsidR="000315F6">
              <w:t>t</w:t>
            </w:r>
            <w:r w:rsidR="00D54371">
              <w:t>e to a company and learn everything that I can to grow as a professional and as an individual.</w:t>
            </w:r>
          </w:p>
        </w:tc>
      </w:tr>
      <w:tr w:rsidR="00CF2BE7" w:rsidRPr="00020BEB" w14:paraId="3ADE9D3F" w14:textId="77777777" w:rsidTr="00CF2BE7">
        <w:trPr>
          <w:trHeight w:val="90"/>
        </w:trPr>
        <w:tc>
          <w:tcPr>
            <w:tcW w:w="3692" w:type="dxa"/>
            <w:vMerge/>
          </w:tcPr>
          <w:p w14:paraId="1E23123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27F4337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27427065" w14:textId="77777777" w:rsidR="00CF2BE7" w:rsidRPr="00AD590F" w:rsidRDefault="00CF2BE7" w:rsidP="00F46F61"/>
        </w:tc>
      </w:tr>
      <w:tr w:rsidR="00CF2BE7" w:rsidRPr="00020BEB" w14:paraId="69CB8D25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145E4275" w14:textId="292E4979" w:rsidR="00CF2BE7" w:rsidRPr="00020BEB" w:rsidRDefault="00000000" w:rsidP="009A429A">
            <w:pPr>
              <w:pStyle w:val="Heading1"/>
            </w:pPr>
            <w:sdt>
              <w:sdtPr>
                <w:id w:val="-1704474398"/>
                <w:placeholder>
                  <w:docPart w:val="DA1F789408274EEBA8A90F80813EB0F9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7F283DFE" w14:textId="2B72920D" w:rsidR="00CF2BE7" w:rsidRPr="003F1D3E" w:rsidRDefault="00E10F2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Ant05man@yahoo.com</w:t>
            </w:r>
          </w:p>
          <w:p w14:paraId="5FE36CBA" w14:textId="4B183F2C" w:rsidR="004426B0" w:rsidRPr="003F1D3E" w:rsidRDefault="00E10F2F" w:rsidP="004426B0">
            <w:pPr>
              <w:pStyle w:val="ListBullet"/>
            </w:pPr>
            <w:r>
              <w:rPr>
                <w:noProof/>
                <w:lang w:val="it-IT"/>
              </w:rPr>
              <w:t>www.github.com/ant05man</w:t>
            </w:r>
          </w:p>
          <w:p w14:paraId="20F48053" w14:textId="39629DF4" w:rsidR="003F1D3E" w:rsidRPr="003F1D3E" w:rsidRDefault="00E10F2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(862) 591-5027</w:t>
            </w:r>
          </w:p>
          <w:p w14:paraId="4A5065A7" w14:textId="220FF10A" w:rsidR="008770FA" w:rsidRPr="00E10F2F" w:rsidRDefault="00E10F2F" w:rsidP="00CF2BE7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Paterson, NJ 07522</w:t>
            </w:r>
          </w:p>
          <w:p w14:paraId="095899AE" w14:textId="77777777" w:rsidR="008770FA" w:rsidRDefault="008770FA" w:rsidP="00CF2BE7">
            <w:pPr>
              <w:pStyle w:val="Heading1"/>
            </w:pPr>
          </w:p>
          <w:p w14:paraId="1DC4DC07" w14:textId="7BB9FD10" w:rsidR="00CF2BE7" w:rsidRPr="009A429A" w:rsidRDefault="00000000" w:rsidP="009A429A">
            <w:pPr>
              <w:pStyle w:val="Heading1"/>
            </w:pPr>
            <w:sdt>
              <w:sdtPr>
                <w:id w:val="-1334530411"/>
                <w:placeholder>
                  <w:docPart w:val="ACF9F8BEADBE4D52AE89A615F1409900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2439C93E" w14:textId="0329BD67" w:rsidR="00CF2BE7" w:rsidRPr="00C04857" w:rsidRDefault="00E10F2F" w:rsidP="00771A46">
            <w:pPr>
              <w:pStyle w:val="Heading2"/>
              <w:rPr>
                <w:rStyle w:val="NotBold"/>
                <w:b/>
                <w:bCs/>
              </w:rPr>
            </w:pPr>
            <w:r w:rsidRPr="00C04857">
              <w:rPr>
                <w:rStyle w:val="NotBold"/>
                <w:b/>
                <w:bCs/>
              </w:rPr>
              <w:t>RUTGERS UNIVERISITY</w:t>
            </w:r>
          </w:p>
          <w:p w14:paraId="57EA1B0D" w14:textId="28860695" w:rsidR="00CF2BE7" w:rsidRPr="009B4B3C" w:rsidRDefault="00E10F2F" w:rsidP="00CF2BE7">
            <w:pPr>
              <w:rPr>
                <w:spacing w:val="20"/>
              </w:rPr>
            </w:pPr>
            <w:r>
              <w:rPr>
                <w:lang w:val="it-IT"/>
              </w:rPr>
              <w:t>Rutgers Coding Bootcamp</w:t>
            </w:r>
          </w:p>
          <w:p w14:paraId="4B1C9F28" w14:textId="43D5B352" w:rsidR="00CF2BE7" w:rsidRDefault="00E10F2F" w:rsidP="00CF2BE7">
            <w:pPr>
              <w:rPr>
                <w:lang w:val="it-IT"/>
              </w:rPr>
            </w:pPr>
            <w:r>
              <w:rPr>
                <w:lang w:val="it-IT"/>
              </w:rPr>
              <w:t>Dec 2023(Expected)</w:t>
            </w:r>
          </w:p>
          <w:p w14:paraId="2412AEC7" w14:textId="77777777" w:rsidR="00CF2BE7" w:rsidRDefault="00CF2BE7" w:rsidP="008770FA">
            <w:pPr>
              <w:rPr>
                <w:lang w:val="it-IT"/>
              </w:rPr>
            </w:pPr>
          </w:p>
          <w:p w14:paraId="551F979C" w14:textId="6D3735CB" w:rsidR="00E10F2F" w:rsidRPr="007E292E" w:rsidRDefault="00E10F2F" w:rsidP="008770FA">
            <w:pPr>
              <w:rPr>
                <w:b/>
                <w:bCs/>
                <w:lang w:val="it-IT"/>
              </w:rPr>
            </w:pPr>
            <w:r w:rsidRPr="007E292E">
              <w:rPr>
                <w:b/>
                <w:bCs/>
                <w:lang w:val="it-IT"/>
              </w:rPr>
              <w:t>MONTCLAIR STATE UNIVERSITY</w:t>
            </w:r>
          </w:p>
          <w:p w14:paraId="78E29CFD" w14:textId="798A532B" w:rsidR="00E10F2F" w:rsidRDefault="00E10F2F" w:rsidP="008770FA">
            <w:pPr>
              <w:rPr>
                <w:lang w:val="it-IT"/>
              </w:rPr>
            </w:pPr>
            <w:r>
              <w:rPr>
                <w:lang w:val="it-IT"/>
              </w:rPr>
              <w:t>BS in Environmental Science</w:t>
            </w:r>
          </w:p>
          <w:p w14:paraId="4B04C982" w14:textId="5A98A7CB" w:rsidR="00E10F2F" w:rsidRDefault="00E10F2F" w:rsidP="008770FA">
            <w:pPr>
              <w:rPr>
                <w:lang w:val="it-IT"/>
              </w:rPr>
            </w:pPr>
            <w:r>
              <w:rPr>
                <w:lang w:val="it-IT"/>
              </w:rPr>
              <w:t>Jan 2023</w:t>
            </w:r>
          </w:p>
          <w:p w14:paraId="3D43CF25" w14:textId="77777777" w:rsidR="00CF2BE7" w:rsidRDefault="00CF2BE7" w:rsidP="008770FA">
            <w:pPr>
              <w:rPr>
                <w:lang w:val="it-IT"/>
              </w:rPr>
            </w:pPr>
          </w:p>
          <w:p w14:paraId="6D6EA0F8" w14:textId="77777777" w:rsidR="00CF2BE7" w:rsidRDefault="00CF2BE7" w:rsidP="008770FA">
            <w:pPr>
              <w:rPr>
                <w:lang w:val="it-IT"/>
              </w:rPr>
            </w:pPr>
          </w:p>
          <w:p w14:paraId="65B740DF" w14:textId="1EE50C06" w:rsidR="00CF2BE7" w:rsidRPr="008377D9" w:rsidRDefault="00000000" w:rsidP="009A429A">
            <w:pPr>
              <w:pStyle w:val="Heading1"/>
            </w:pPr>
            <w:sdt>
              <w:sdtPr>
                <w:id w:val="1687565607"/>
                <w:placeholder>
                  <w:docPart w:val="6506357F6CB64AC5B6880CEED61FED66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42408C45" w14:textId="66B339A7" w:rsidR="00CF2BE7" w:rsidRPr="00771A46" w:rsidRDefault="0036699A" w:rsidP="00771A46">
            <w:pPr>
              <w:pStyle w:val="ListBullet"/>
            </w:pPr>
            <w:r>
              <w:t>React.js</w:t>
            </w:r>
          </w:p>
          <w:p w14:paraId="41520410" w14:textId="54FB8A38" w:rsidR="003F1D3E" w:rsidRDefault="00E10F2F" w:rsidP="00771A46">
            <w:pPr>
              <w:pStyle w:val="ListBullet"/>
            </w:pPr>
            <w:r>
              <w:t>JavaScript/jQuery</w:t>
            </w:r>
          </w:p>
          <w:p w14:paraId="606C96CE" w14:textId="1E811C6D" w:rsidR="009B00E8" w:rsidRPr="00771A46" w:rsidRDefault="009B00E8" w:rsidP="00771A46">
            <w:pPr>
              <w:pStyle w:val="ListBullet"/>
            </w:pPr>
            <w:r>
              <w:t>Agile Development</w:t>
            </w:r>
          </w:p>
          <w:p w14:paraId="0272C138" w14:textId="3AF32C3E" w:rsidR="003F1D3E" w:rsidRPr="00771A46" w:rsidRDefault="00E10F2F" w:rsidP="00771A46">
            <w:pPr>
              <w:pStyle w:val="ListBullet"/>
            </w:pPr>
            <w:r>
              <w:t>HTML/CSS</w:t>
            </w:r>
          </w:p>
          <w:p w14:paraId="69BA6C20" w14:textId="77777777" w:rsidR="00E10F2F" w:rsidRDefault="00E10F2F" w:rsidP="00E10F2F">
            <w:pPr>
              <w:pStyle w:val="ListBullet"/>
            </w:pPr>
            <w:r>
              <w:t>Responsive Design</w:t>
            </w:r>
          </w:p>
          <w:p w14:paraId="4CC38E7E" w14:textId="77777777" w:rsidR="00E10F2F" w:rsidRDefault="00E10F2F" w:rsidP="00E10F2F">
            <w:pPr>
              <w:pStyle w:val="ListBullet"/>
            </w:pPr>
            <w:r>
              <w:t>Node.js</w:t>
            </w:r>
          </w:p>
          <w:p w14:paraId="6A8B5D93" w14:textId="77777777" w:rsidR="00E10F2F" w:rsidRDefault="00E10F2F" w:rsidP="00E10F2F">
            <w:pPr>
              <w:pStyle w:val="ListBullet"/>
            </w:pPr>
            <w:r>
              <w:t>Client-Server Models</w:t>
            </w:r>
          </w:p>
          <w:p w14:paraId="5C95A204" w14:textId="09611452" w:rsidR="00E10F2F" w:rsidRDefault="009A429A" w:rsidP="00E10F2F">
            <w:pPr>
              <w:pStyle w:val="ListBullet"/>
            </w:pPr>
            <w:r>
              <w:t>API Design Knowledge</w:t>
            </w:r>
          </w:p>
          <w:p w14:paraId="39B128E2" w14:textId="77777777" w:rsidR="00E10F2F" w:rsidRDefault="00E10F2F" w:rsidP="00E10F2F">
            <w:pPr>
              <w:pStyle w:val="ListBullet"/>
            </w:pPr>
            <w:r>
              <w:t>HTTP Request Methods</w:t>
            </w:r>
          </w:p>
          <w:p w14:paraId="076B27F0" w14:textId="453A22D2" w:rsidR="00334968" w:rsidRPr="00CF2BE7" w:rsidRDefault="00E10F2F" w:rsidP="00F73100">
            <w:pPr>
              <w:pStyle w:val="ListBullet"/>
            </w:pPr>
            <w:r>
              <w:t>JSON</w:t>
            </w:r>
          </w:p>
        </w:tc>
        <w:tc>
          <w:tcPr>
            <w:tcW w:w="737" w:type="dxa"/>
            <w:vMerge/>
          </w:tcPr>
          <w:p w14:paraId="34E7C43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3A5F018F" w14:textId="77777777" w:rsidR="00CF2BE7" w:rsidRPr="00CA07A7" w:rsidRDefault="00CF2BE7" w:rsidP="00F46F61"/>
        </w:tc>
      </w:tr>
      <w:tr w:rsidR="00CF2BE7" w:rsidRPr="00020BEB" w14:paraId="1E5CCBCA" w14:textId="77777777" w:rsidTr="002518A7">
        <w:trPr>
          <w:trHeight w:val="360"/>
        </w:trPr>
        <w:tc>
          <w:tcPr>
            <w:tcW w:w="3692" w:type="dxa"/>
            <w:vMerge/>
          </w:tcPr>
          <w:p w14:paraId="40F2C3D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C4F210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5EFB6B7" w14:textId="77777777" w:rsidR="002518A7" w:rsidRDefault="002518A7" w:rsidP="002518A7">
            <w:pPr>
              <w:rPr>
                <w:b/>
                <w:bCs/>
              </w:rPr>
            </w:pPr>
            <w:r>
              <w:rPr>
                <w:b/>
                <w:bCs/>
              </w:rPr>
              <w:t>CODING PROJECTS</w:t>
            </w:r>
          </w:p>
          <w:p w14:paraId="68417C72" w14:textId="77777777" w:rsidR="002518A7" w:rsidRDefault="002518A7" w:rsidP="002518A7">
            <w:pPr>
              <w:rPr>
                <w:b/>
                <w:bCs/>
              </w:rPr>
            </w:pPr>
          </w:p>
          <w:p w14:paraId="335005D2" w14:textId="77777777" w:rsidR="002518A7" w:rsidRDefault="002518A7" w:rsidP="002518A7">
            <w:pPr>
              <w:rPr>
                <w:i/>
                <w:iCs/>
              </w:rPr>
            </w:pPr>
            <w:r>
              <w:rPr>
                <w:i/>
                <w:iCs/>
              </w:rPr>
              <w:t>Password-Generator – Created an application that allows users to create and generate a password within certain criteria that they enter</w:t>
            </w:r>
          </w:p>
          <w:p w14:paraId="1FFC0C0D" w14:textId="77777777" w:rsidR="002518A7" w:rsidRDefault="002518A7" w:rsidP="002518A7">
            <w:pPr>
              <w:rPr>
                <w:i/>
                <w:iCs/>
              </w:rPr>
            </w:pPr>
          </w:p>
          <w:p w14:paraId="2367227F" w14:textId="77777777" w:rsidR="002518A7" w:rsidRDefault="002518A7" w:rsidP="002518A7">
            <w:pPr>
              <w:rPr>
                <w:i/>
                <w:iCs/>
              </w:rPr>
            </w:pPr>
            <w:r>
              <w:rPr>
                <w:i/>
                <w:iCs/>
              </w:rPr>
              <w:t>Note-taker – an application that allows the user to add or delete a note to the note list.</w:t>
            </w:r>
          </w:p>
          <w:p w14:paraId="46A31876" w14:textId="77777777" w:rsidR="002518A7" w:rsidRDefault="002518A7" w:rsidP="002518A7">
            <w:pPr>
              <w:rPr>
                <w:i/>
                <w:iCs/>
              </w:rPr>
            </w:pPr>
          </w:p>
          <w:p w14:paraId="1F230AAA" w14:textId="79EE34CA" w:rsidR="000E079D" w:rsidRPr="002518A7" w:rsidRDefault="002518A7" w:rsidP="002518A7">
            <w:pPr>
              <w:rPr>
                <w:b/>
                <w:bCs/>
                <w:color w:val="auto"/>
                <w:szCs w:val="20"/>
              </w:rPr>
            </w:pPr>
            <w:r w:rsidRPr="002518A7">
              <w:rPr>
                <w:i/>
                <w:iCs/>
              </w:rPr>
              <w:t>Workday-Scheduler – an application that is color coded according to time that allows user to save in local storage</w:t>
            </w:r>
          </w:p>
        </w:tc>
      </w:tr>
      <w:tr w:rsidR="00CF2BE7" w:rsidRPr="00020BEB" w14:paraId="35DFD9EE" w14:textId="77777777" w:rsidTr="00CF2BE7">
        <w:trPr>
          <w:trHeight w:val="180"/>
        </w:trPr>
        <w:tc>
          <w:tcPr>
            <w:tcW w:w="3692" w:type="dxa"/>
            <w:vMerge/>
          </w:tcPr>
          <w:p w14:paraId="6902C86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ACF880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6A1BE71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613EFB6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62313E79" w14:textId="77777777" w:rsidTr="003F1D3E">
        <w:trPr>
          <w:trHeight w:val="512"/>
        </w:trPr>
        <w:tc>
          <w:tcPr>
            <w:tcW w:w="3692" w:type="dxa"/>
            <w:vMerge/>
          </w:tcPr>
          <w:p w14:paraId="67B85DD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6F608C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7BABEA9" w14:textId="43C14D41" w:rsidR="00F73100" w:rsidRPr="000E079D" w:rsidRDefault="00F73100" w:rsidP="00F73100">
            <w:pPr>
              <w:rPr>
                <w:b/>
                <w:bCs/>
              </w:rPr>
            </w:pPr>
          </w:p>
        </w:tc>
      </w:tr>
      <w:tr w:rsidR="000E079D" w:rsidRPr="00020BEB" w14:paraId="35BC149D" w14:textId="77777777" w:rsidTr="003F1D3E">
        <w:trPr>
          <w:gridAfter w:val="2"/>
          <w:wAfter w:w="6371" w:type="dxa"/>
          <w:trHeight w:val="270"/>
        </w:trPr>
        <w:tc>
          <w:tcPr>
            <w:tcW w:w="3692" w:type="dxa"/>
            <w:vMerge/>
          </w:tcPr>
          <w:p w14:paraId="4BF837CB" w14:textId="77777777" w:rsidR="000E079D" w:rsidRPr="00CA07A7" w:rsidRDefault="000E079D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C8142D6" w14:textId="77777777" w:rsidR="000E079D" w:rsidRPr="00020BEB" w:rsidRDefault="000E079D" w:rsidP="00B31DA4">
            <w:pPr>
              <w:spacing w:before="360"/>
              <w:rPr>
                <w:color w:val="auto"/>
              </w:rPr>
            </w:pPr>
          </w:p>
        </w:tc>
      </w:tr>
      <w:tr w:rsidR="002518A7" w:rsidRPr="00020BEB" w14:paraId="7D2642B4" w14:textId="5CDCEE4A" w:rsidTr="00CD67E7">
        <w:trPr>
          <w:trHeight w:val="270"/>
        </w:trPr>
        <w:tc>
          <w:tcPr>
            <w:tcW w:w="3692" w:type="dxa"/>
            <w:vMerge/>
          </w:tcPr>
          <w:p w14:paraId="24289881" w14:textId="77777777" w:rsidR="002518A7" w:rsidRPr="00CA07A7" w:rsidRDefault="002518A7" w:rsidP="002518A7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46F4E93" w14:textId="77777777" w:rsidR="002518A7" w:rsidRPr="00020BEB" w:rsidRDefault="002518A7" w:rsidP="002518A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AE373A3" w14:textId="77777777" w:rsidR="002518A7" w:rsidRPr="00020BEB" w:rsidRDefault="002518A7" w:rsidP="002518A7">
            <w:pPr>
              <w:pStyle w:val="Heading1"/>
            </w:pPr>
            <w:r>
              <w:t>past work experience</w:t>
            </w:r>
          </w:p>
          <w:p w14:paraId="22D7E9A4" w14:textId="77777777" w:rsidR="002518A7" w:rsidRDefault="002518A7" w:rsidP="002518A7"/>
          <w:p w14:paraId="502AFF9C" w14:textId="77777777" w:rsidR="002518A7" w:rsidRPr="00020BEB" w:rsidRDefault="002518A7" w:rsidP="002518A7">
            <w:pPr>
              <w:pStyle w:val="Heading2"/>
            </w:pPr>
            <w:r>
              <w:t xml:space="preserve">Medical Lab technologist </w:t>
            </w:r>
            <w:r>
              <w:rPr>
                <w:rStyle w:val="NotBold"/>
              </w:rPr>
              <w:t>Bio-reference laboratories</w:t>
            </w:r>
          </w:p>
          <w:p w14:paraId="1C9CE502" w14:textId="77777777" w:rsidR="002518A7" w:rsidRPr="00020BEB" w:rsidRDefault="002518A7" w:rsidP="002518A7">
            <w:pPr>
              <w:pStyle w:val="Heading3"/>
              <w:rPr>
                <w:i/>
              </w:rPr>
            </w:pPr>
            <w:r>
              <w:t>November 2022 – June 2023</w:t>
            </w:r>
          </w:p>
          <w:p w14:paraId="4A0A2F54" w14:textId="77777777" w:rsidR="002518A7" w:rsidRDefault="002518A7" w:rsidP="002518A7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 w:rsidRPr="00665FF1">
              <w:rPr>
                <w:color w:val="auto"/>
                <w:szCs w:val="20"/>
              </w:rPr>
              <w:t>Analyzed test results using protocols and procedures, reported results accurately to doctor</w:t>
            </w:r>
          </w:p>
          <w:p w14:paraId="03C68CCD" w14:textId="77777777" w:rsidR="002518A7" w:rsidRDefault="002518A7" w:rsidP="002518A7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Set up. Cleaned and sterilized medical equipment</w:t>
            </w:r>
          </w:p>
          <w:p w14:paraId="73143B6F" w14:textId="77777777" w:rsidR="002518A7" w:rsidRPr="0065036C" w:rsidRDefault="002518A7" w:rsidP="002518A7">
            <w:pPr>
              <w:rPr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 xml:space="preserve">ENVIRONMENTAL SCIENTIST </w:t>
            </w:r>
            <w:r>
              <w:rPr>
                <w:color w:val="auto"/>
                <w:szCs w:val="20"/>
              </w:rPr>
              <w:t>TETRA TECH</w:t>
            </w:r>
          </w:p>
          <w:p w14:paraId="6A38FC8B" w14:textId="77777777" w:rsidR="002518A7" w:rsidRPr="000E079D" w:rsidRDefault="002518A7" w:rsidP="002518A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Soil Sampling</w:t>
            </w:r>
          </w:p>
          <w:p w14:paraId="273D5E01" w14:textId="77777777" w:rsidR="002518A7" w:rsidRPr="0065036C" w:rsidRDefault="002518A7" w:rsidP="002518A7">
            <w:pPr>
              <w:rPr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 xml:space="preserve">SPECIMEN TECHNICIAN II </w:t>
            </w:r>
            <w:r>
              <w:rPr>
                <w:color w:val="auto"/>
                <w:szCs w:val="20"/>
              </w:rPr>
              <w:t>QUEST DIAGNOSTICS</w:t>
            </w:r>
          </w:p>
          <w:p w14:paraId="784C095A" w14:textId="77777777" w:rsidR="002518A7" w:rsidRPr="000E079D" w:rsidRDefault="002518A7" w:rsidP="002518A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Entered patient’s data into system checking for discrepancies</w:t>
            </w:r>
          </w:p>
          <w:p w14:paraId="22AE7C4E" w14:textId="180FBC5B" w:rsidR="002518A7" w:rsidRPr="00020BEB" w:rsidRDefault="002518A7" w:rsidP="002518A7">
            <w:pPr>
              <w:pStyle w:val="ListParagraph"/>
              <w:numPr>
                <w:ilvl w:val="0"/>
                <w:numId w:val="12"/>
              </w:numPr>
            </w:pPr>
            <w:r w:rsidRPr="002518A7">
              <w:rPr>
                <w:color w:val="auto"/>
                <w:szCs w:val="20"/>
              </w:rPr>
              <w:t>Handled and distributed patient specimen to make sure it gets transported to correct department</w:t>
            </w:r>
          </w:p>
        </w:tc>
      </w:tr>
      <w:tr w:rsidR="002518A7" w:rsidRPr="00020BEB" w14:paraId="604F0767" w14:textId="77777777" w:rsidTr="003F1D3E">
        <w:trPr>
          <w:trHeight w:val="215"/>
        </w:trPr>
        <w:tc>
          <w:tcPr>
            <w:tcW w:w="3692" w:type="dxa"/>
            <w:vMerge/>
          </w:tcPr>
          <w:p w14:paraId="0B6FA03B" w14:textId="77777777" w:rsidR="002518A7" w:rsidRPr="00CA07A7" w:rsidRDefault="002518A7" w:rsidP="002518A7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462BF10" w14:textId="77777777" w:rsidR="002518A7" w:rsidRPr="00020BEB" w:rsidRDefault="002518A7" w:rsidP="002518A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B48BB87" w14:textId="77777777" w:rsidR="002518A7" w:rsidRDefault="002518A7" w:rsidP="002518A7">
            <w:pPr>
              <w:pStyle w:val="Heading1"/>
            </w:pPr>
          </w:p>
        </w:tc>
      </w:tr>
    </w:tbl>
    <w:p w14:paraId="469DBB1A" w14:textId="77777777" w:rsidR="00DD25FA" w:rsidRPr="00DD25FA" w:rsidRDefault="00DD25FA" w:rsidP="00DD25FA"/>
    <w:sectPr w:rsidR="00DD25FA" w:rsidRPr="00DD25FA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48B8" w14:textId="77777777" w:rsidR="00AE408D" w:rsidRDefault="00AE408D" w:rsidP="00AA35A8">
      <w:pPr>
        <w:spacing w:line="240" w:lineRule="auto"/>
      </w:pPr>
      <w:r>
        <w:separator/>
      </w:r>
    </w:p>
  </w:endnote>
  <w:endnote w:type="continuationSeparator" w:id="0">
    <w:p w14:paraId="53AFE602" w14:textId="77777777" w:rsidR="00AE408D" w:rsidRDefault="00AE408D" w:rsidP="00AA35A8">
      <w:pPr>
        <w:spacing w:line="240" w:lineRule="auto"/>
      </w:pPr>
      <w:r>
        <w:continuationSeparator/>
      </w:r>
    </w:p>
  </w:endnote>
  <w:endnote w:type="continuationNotice" w:id="1">
    <w:p w14:paraId="0DDBB756" w14:textId="77777777" w:rsidR="00AE408D" w:rsidRDefault="00AE40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D32D" w14:textId="77777777" w:rsidR="00AE408D" w:rsidRDefault="00AE408D" w:rsidP="00AA35A8">
      <w:pPr>
        <w:spacing w:line="240" w:lineRule="auto"/>
      </w:pPr>
      <w:r>
        <w:separator/>
      </w:r>
    </w:p>
  </w:footnote>
  <w:footnote w:type="continuationSeparator" w:id="0">
    <w:p w14:paraId="59BCFEE2" w14:textId="77777777" w:rsidR="00AE408D" w:rsidRDefault="00AE408D" w:rsidP="00AA35A8">
      <w:pPr>
        <w:spacing w:line="240" w:lineRule="auto"/>
      </w:pPr>
      <w:r>
        <w:continuationSeparator/>
      </w:r>
    </w:p>
  </w:footnote>
  <w:footnote w:type="continuationNotice" w:id="1">
    <w:p w14:paraId="6A174E64" w14:textId="77777777" w:rsidR="00AE408D" w:rsidRDefault="00AE40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0B81"/>
    <w:multiLevelType w:val="hybridMultilevel"/>
    <w:tmpl w:val="E9F8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52762"/>
    <w:multiLevelType w:val="hybridMultilevel"/>
    <w:tmpl w:val="1E72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4434F"/>
    <w:multiLevelType w:val="hybridMultilevel"/>
    <w:tmpl w:val="DBE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570D3"/>
    <w:multiLevelType w:val="hybridMultilevel"/>
    <w:tmpl w:val="2C5E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0"/>
  </w:num>
  <w:num w:numId="3" w16cid:durableId="1774394388">
    <w:abstractNumId w:val="4"/>
  </w:num>
  <w:num w:numId="4" w16cid:durableId="2058429382">
    <w:abstractNumId w:val="5"/>
  </w:num>
  <w:num w:numId="5" w16cid:durableId="537013467">
    <w:abstractNumId w:val="3"/>
  </w:num>
  <w:num w:numId="6" w16cid:durableId="1832286735">
    <w:abstractNumId w:val="6"/>
  </w:num>
  <w:num w:numId="7" w16cid:durableId="909921174">
    <w:abstractNumId w:val="0"/>
  </w:num>
  <w:num w:numId="8" w16cid:durableId="1533300515">
    <w:abstractNumId w:val="9"/>
  </w:num>
  <w:num w:numId="9" w16cid:durableId="142239836">
    <w:abstractNumId w:val="8"/>
  </w:num>
  <w:num w:numId="10" w16cid:durableId="1213225982">
    <w:abstractNumId w:val="11"/>
  </w:num>
  <w:num w:numId="11" w16cid:durableId="258413897">
    <w:abstractNumId w:val="7"/>
  </w:num>
  <w:num w:numId="12" w16cid:durableId="101727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F3"/>
    <w:rsid w:val="0000752A"/>
    <w:rsid w:val="00016465"/>
    <w:rsid w:val="000176BD"/>
    <w:rsid w:val="00020833"/>
    <w:rsid w:val="00020BEB"/>
    <w:rsid w:val="000315F6"/>
    <w:rsid w:val="00033263"/>
    <w:rsid w:val="000334C1"/>
    <w:rsid w:val="000873F6"/>
    <w:rsid w:val="000968D6"/>
    <w:rsid w:val="000A41A2"/>
    <w:rsid w:val="000B286F"/>
    <w:rsid w:val="000D134B"/>
    <w:rsid w:val="000E079D"/>
    <w:rsid w:val="0010041D"/>
    <w:rsid w:val="001052AA"/>
    <w:rsid w:val="00121919"/>
    <w:rsid w:val="00124ED6"/>
    <w:rsid w:val="00157511"/>
    <w:rsid w:val="00167789"/>
    <w:rsid w:val="00194704"/>
    <w:rsid w:val="001B160B"/>
    <w:rsid w:val="001D2A69"/>
    <w:rsid w:val="00203213"/>
    <w:rsid w:val="002236D5"/>
    <w:rsid w:val="0023757B"/>
    <w:rsid w:val="00243756"/>
    <w:rsid w:val="002518A7"/>
    <w:rsid w:val="00253CBD"/>
    <w:rsid w:val="0026553C"/>
    <w:rsid w:val="0027193E"/>
    <w:rsid w:val="002A7891"/>
    <w:rsid w:val="002B4994"/>
    <w:rsid w:val="002C4E0C"/>
    <w:rsid w:val="002D178C"/>
    <w:rsid w:val="002E7306"/>
    <w:rsid w:val="00331DCE"/>
    <w:rsid w:val="00334968"/>
    <w:rsid w:val="00334FEA"/>
    <w:rsid w:val="00343C48"/>
    <w:rsid w:val="003514CA"/>
    <w:rsid w:val="00352A17"/>
    <w:rsid w:val="0036699A"/>
    <w:rsid w:val="003877F8"/>
    <w:rsid w:val="003904BF"/>
    <w:rsid w:val="00391BEA"/>
    <w:rsid w:val="003A3587"/>
    <w:rsid w:val="003B351B"/>
    <w:rsid w:val="003B4AEF"/>
    <w:rsid w:val="003B7F92"/>
    <w:rsid w:val="003C47D6"/>
    <w:rsid w:val="003F1D3E"/>
    <w:rsid w:val="0041245C"/>
    <w:rsid w:val="00413BF1"/>
    <w:rsid w:val="00415CF3"/>
    <w:rsid w:val="00427300"/>
    <w:rsid w:val="004426B0"/>
    <w:rsid w:val="0044511E"/>
    <w:rsid w:val="00450308"/>
    <w:rsid w:val="004539F1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15F1F"/>
    <w:rsid w:val="00626B3C"/>
    <w:rsid w:val="00646B16"/>
    <w:rsid w:val="0065036C"/>
    <w:rsid w:val="00660FBB"/>
    <w:rsid w:val="00665FF1"/>
    <w:rsid w:val="006838F3"/>
    <w:rsid w:val="00694E90"/>
    <w:rsid w:val="0069541B"/>
    <w:rsid w:val="006A1E18"/>
    <w:rsid w:val="006A37C0"/>
    <w:rsid w:val="006C7C99"/>
    <w:rsid w:val="006C7F5A"/>
    <w:rsid w:val="006D4544"/>
    <w:rsid w:val="007144EC"/>
    <w:rsid w:val="00737F83"/>
    <w:rsid w:val="00745AA9"/>
    <w:rsid w:val="00746B0A"/>
    <w:rsid w:val="007704E6"/>
    <w:rsid w:val="00771A46"/>
    <w:rsid w:val="00772D95"/>
    <w:rsid w:val="00790CF2"/>
    <w:rsid w:val="00791376"/>
    <w:rsid w:val="00791C5D"/>
    <w:rsid w:val="007B4FF4"/>
    <w:rsid w:val="007C35F6"/>
    <w:rsid w:val="007D7F15"/>
    <w:rsid w:val="007E292E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B2E2F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805B1"/>
    <w:rsid w:val="009A429A"/>
    <w:rsid w:val="009B00E8"/>
    <w:rsid w:val="009B4B3C"/>
    <w:rsid w:val="009B55A3"/>
    <w:rsid w:val="009D646A"/>
    <w:rsid w:val="009F675A"/>
    <w:rsid w:val="00A365DA"/>
    <w:rsid w:val="00A633B0"/>
    <w:rsid w:val="00A82BE7"/>
    <w:rsid w:val="00A84FED"/>
    <w:rsid w:val="00A90A97"/>
    <w:rsid w:val="00AA1166"/>
    <w:rsid w:val="00AA35A8"/>
    <w:rsid w:val="00AB0853"/>
    <w:rsid w:val="00AD590F"/>
    <w:rsid w:val="00AE408D"/>
    <w:rsid w:val="00AE562D"/>
    <w:rsid w:val="00B017E5"/>
    <w:rsid w:val="00B02503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91B2B"/>
    <w:rsid w:val="00BB383B"/>
    <w:rsid w:val="00BD2BE1"/>
    <w:rsid w:val="00BE3FED"/>
    <w:rsid w:val="00BE5968"/>
    <w:rsid w:val="00BF3DBB"/>
    <w:rsid w:val="00C04857"/>
    <w:rsid w:val="00C0565B"/>
    <w:rsid w:val="00C163A1"/>
    <w:rsid w:val="00C31C96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54371"/>
    <w:rsid w:val="00D60B19"/>
    <w:rsid w:val="00D86385"/>
    <w:rsid w:val="00D94C2F"/>
    <w:rsid w:val="00D95726"/>
    <w:rsid w:val="00D97BDF"/>
    <w:rsid w:val="00DA4B7F"/>
    <w:rsid w:val="00DB472D"/>
    <w:rsid w:val="00DC4FED"/>
    <w:rsid w:val="00DD25FA"/>
    <w:rsid w:val="00DE5F88"/>
    <w:rsid w:val="00DF2298"/>
    <w:rsid w:val="00DF56E6"/>
    <w:rsid w:val="00DF5F7E"/>
    <w:rsid w:val="00E067BA"/>
    <w:rsid w:val="00E10F2F"/>
    <w:rsid w:val="00E147DE"/>
    <w:rsid w:val="00E360EA"/>
    <w:rsid w:val="00E77096"/>
    <w:rsid w:val="00E80D10"/>
    <w:rsid w:val="00EB74E8"/>
    <w:rsid w:val="00EC0F79"/>
    <w:rsid w:val="00EE1CFC"/>
    <w:rsid w:val="00EF0E02"/>
    <w:rsid w:val="00EF22EF"/>
    <w:rsid w:val="00F02E99"/>
    <w:rsid w:val="00F30552"/>
    <w:rsid w:val="00F419C0"/>
    <w:rsid w:val="00F46BDB"/>
    <w:rsid w:val="00F46F61"/>
    <w:rsid w:val="00F50CEA"/>
    <w:rsid w:val="00F73100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46C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442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05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74E644C7614F628FBDB71DA0C6A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8DAD8-81A3-4F8E-A33B-4BC2A41561E3}"/>
      </w:docPartPr>
      <w:docPartBody>
        <w:p w:rsidR="00203AE4" w:rsidRDefault="00000000">
          <w:pPr>
            <w:pStyle w:val="C374E644C7614F628FBDB71DA0C6A8EF"/>
          </w:pPr>
          <w:r w:rsidRPr="005B0AD4">
            <w:t>Objective</w:t>
          </w:r>
        </w:p>
      </w:docPartBody>
    </w:docPart>
    <w:docPart>
      <w:docPartPr>
        <w:name w:val="DA1F789408274EEBA8A90F80813EB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82564-88F3-4452-857F-6FEDA8B22A47}"/>
      </w:docPartPr>
      <w:docPartBody>
        <w:p w:rsidR="00203AE4" w:rsidRDefault="00000000">
          <w:pPr>
            <w:pStyle w:val="DA1F789408274EEBA8A90F80813EB0F9"/>
          </w:pPr>
          <w:r w:rsidRPr="00771A46">
            <w:t>CONTACT</w:t>
          </w:r>
        </w:p>
      </w:docPartBody>
    </w:docPart>
    <w:docPart>
      <w:docPartPr>
        <w:name w:val="ACF9F8BEADBE4D52AE89A615F140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EAA31-D488-4785-AB1A-D7F7EDFAE5A9}"/>
      </w:docPartPr>
      <w:docPartBody>
        <w:p w:rsidR="00203AE4" w:rsidRDefault="00000000">
          <w:pPr>
            <w:pStyle w:val="ACF9F8BEADBE4D52AE89A615F1409900"/>
          </w:pPr>
          <w:r w:rsidRPr="00C822BF">
            <w:t>EDUCATION</w:t>
          </w:r>
        </w:p>
      </w:docPartBody>
    </w:docPart>
    <w:docPart>
      <w:docPartPr>
        <w:name w:val="6506357F6CB64AC5B6880CEED61F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E0157-2DD6-44E4-95D4-BF8F6D190DD5}"/>
      </w:docPartPr>
      <w:docPartBody>
        <w:p w:rsidR="00203AE4" w:rsidRDefault="00000000">
          <w:pPr>
            <w:pStyle w:val="6506357F6CB64AC5B6880CEED61FED66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C"/>
    <w:rsid w:val="00145F1E"/>
    <w:rsid w:val="00203AE4"/>
    <w:rsid w:val="00544B76"/>
    <w:rsid w:val="008D1B3C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4E644C7614F628FBDB71DA0C6A8EF">
    <w:name w:val="C374E644C7614F628FBDB71DA0C6A8EF"/>
  </w:style>
  <w:style w:type="paragraph" w:customStyle="1" w:styleId="DA1F789408274EEBA8A90F80813EB0F9">
    <w:name w:val="DA1F789408274EEBA8A90F80813EB0F9"/>
  </w:style>
  <w:style w:type="paragraph" w:customStyle="1" w:styleId="ACF9F8BEADBE4D52AE89A615F1409900">
    <w:name w:val="ACF9F8BEADBE4D52AE89A615F1409900"/>
  </w:style>
  <w:style w:type="paragraph" w:customStyle="1" w:styleId="6506357F6CB64AC5B6880CEED61FED66">
    <w:name w:val="6506357F6CB64AC5B6880CEED61FE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2023-11-15T00:00:00Z</dcterms:created>
  <dcterms:modified xsi:type="dcterms:W3CDTF">2023-11-15T00:00:00Z</dcterms:modified>
</cp:coreProperties>
</file>